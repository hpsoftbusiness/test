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06F0" w14:textId="6D8AD962" w:rsidR="00320D5B" w:rsidRDefault="008112E7">
      <w:pPr>
        <w:pStyle w:val="Standard"/>
        <w:rPr>
          <w:rFonts w:hint="eastAsia"/>
        </w:rPr>
      </w:pPr>
      <w:r>
        <w:t xml:space="preserve">The main criteria are code quality, </w:t>
      </w:r>
      <w:r>
        <w:t>intelligibility, and solution logic - the decision must be made by you and operate without third party files</w:t>
      </w:r>
      <w:r>
        <w:t xml:space="preserve"> (Framework, db libs, etc.)</w:t>
      </w:r>
      <w:r w:rsidR="00EA0614">
        <w:t>.</w:t>
      </w:r>
    </w:p>
    <w:p w14:paraId="613006F1" w14:textId="77777777" w:rsidR="00320D5B" w:rsidRDefault="008112E7">
      <w:pPr>
        <w:pStyle w:val="Standard"/>
        <w:rPr>
          <w:rFonts w:hint="eastAsia"/>
        </w:rPr>
      </w:pPr>
      <w:r>
        <w:t>Comments are welcome.</w:t>
      </w:r>
    </w:p>
    <w:p w14:paraId="613006F2" w14:textId="77777777" w:rsidR="00320D5B" w:rsidRDefault="008112E7">
      <w:pPr>
        <w:pStyle w:val="Standard"/>
        <w:rPr>
          <w:rFonts w:hint="eastAsia"/>
        </w:rPr>
      </w:pPr>
      <w:r>
        <w:t>Mysql Query optimality (fewer queries) is seen as an advantage.</w:t>
      </w:r>
    </w:p>
    <w:p w14:paraId="613006F3" w14:textId="77777777" w:rsidR="00320D5B" w:rsidRDefault="00320D5B">
      <w:pPr>
        <w:pStyle w:val="Standard"/>
        <w:rPr>
          <w:rFonts w:hint="eastAsia"/>
        </w:rPr>
      </w:pPr>
    </w:p>
    <w:p w14:paraId="613006F4" w14:textId="77777777" w:rsidR="00320D5B" w:rsidRDefault="008112E7">
      <w:pPr>
        <w:pStyle w:val="Standard"/>
        <w:rPr>
          <w:rFonts w:hint="eastAsia"/>
          <w:b/>
          <w:bCs/>
        </w:rPr>
      </w:pPr>
      <w:r>
        <w:rPr>
          <w:b/>
          <w:bCs/>
        </w:rPr>
        <w:t>Task:</w:t>
      </w:r>
    </w:p>
    <w:p w14:paraId="613006F5" w14:textId="77777777" w:rsidR="00320D5B" w:rsidRDefault="008112E7">
      <w:pPr>
        <w:pStyle w:val="Standard"/>
        <w:rPr>
          <w:rFonts w:hint="eastAsia"/>
        </w:rPr>
      </w:pPr>
      <w:r>
        <w:t>To write a script which ca</w:t>
      </w:r>
      <w:r>
        <w:t>n check whether a user can use the module or part of it.</w:t>
      </w:r>
    </w:p>
    <w:p w14:paraId="613006F6" w14:textId="77777777" w:rsidR="00320D5B" w:rsidRDefault="00320D5B">
      <w:pPr>
        <w:pStyle w:val="Standard"/>
        <w:rPr>
          <w:rFonts w:hint="eastAsia"/>
        </w:rPr>
      </w:pPr>
    </w:p>
    <w:p w14:paraId="613006F7" w14:textId="77777777" w:rsidR="00320D5B" w:rsidRDefault="008112E7">
      <w:pPr>
        <w:pStyle w:val="Standard"/>
        <w:rPr>
          <w:rFonts w:hint="eastAsia"/>
        </w:rPr>
      </w:pPr>
      <w:r>
        <w:t>Usernames are unique.</w:t>
      </w:r>
    </w:p>
    <w:p w14:paraId="613006F8" w14:textId="77777777" w:rsidR="00320D5B" w:rsidRDefault="008112E7">
      <w:pPr>
        <w:pStyle w:val="Standard"/>
        <w:rPr>
          <w:rFonts w:hint="eastAsia"/>
        </w:rPr>
      </w:pPr>
      <w:r>
        <w:t>A user assigned to a group.</w:t>
      </w:r>
    </w:p>
    <w:p w14:paraId="613006F9" w14:textId="77777777" w:rsidR="00320D5B" w:rsidRDefault="008112E7">
      <w:pPr>
        <w:pStyle w:val="Standard"/>
        <w:rPr>
          <w:rFonts w:hint="eastAsia"/>
        </w:rPr>
      </w:pPr>
      <w:r>
        <w:t>A group can have an unlimited number of users, but a user can only be in one group.</w:t>
      </w:r>
    </w:p>
    <w:p w14:paraId="613006FA" w14:textId="77777777" w:rsidR="00320D5B" w:rsidRDefault="008112E7">
      <w:pPr>
        <w:pStyle w:val="Standard"/>
        <w:rPr>
          <w:rFonts w:hint="eastAsia"/>
        </w:rPr>
      </w:pPr>
      <w:r>
        <w:t>User rights can be set for a specific user or group.</w:t>
      </w:r>
    </w:p>
    <w:p w14:paraId="613006FB" w14:textId="77777777" w:rsidR="00320D5B" w:rsidRDefault="00320D5B">
      <w:pPr>
        <w:pStyle w:val="Standard"/>
        <w:rPr>
          <w:rFonts w:hint="eastAsia"/>
        </w:rPr>
      </w:pPr>
    </w:p>
    <w:p w14:paraId="613006FC" w14:textId="77777777" w:rsidR="00320D5B" w:rsidRDefault="008112E7">
      <w:pPr>
        <w:pStyle w:val="Standard"/>
        <w:rPr>
          <w:rFonts w:hint="eastAsia"/>
        </w:rPr>
      </w:pPr>
      <w:r>
        <w:t xml:space="preserve">The </w:t>
      </w:r>
      <w:r>
        <w:t>program is divided into modules (function groups).</w:t>
      </w:r>
    </w:p>
    <w:p w14:paraId="613006FD" w14:textId="77777777" w:rsidR="00320D5B" w:rsidRDefault="008112E7">
      <w:pPr>
        <w:pStyle w:val="Standard"/>
        <w:rPr>
          <w:rFonts w:hint="eastAsia"/>
        </w:rPr>
      </w:pPr>
      <w:r>
        <w:t>The module is divided into module parts (functions).</w:t>
      </w:r>
    </w:p>
    <w:p w14:paraId="613006FE" w14:textId="77777777" w:rsidR="00320D5B" w:rsidRDefault="008112E7">
      <w:pPr>
        <w:pStyle w:val="Standard"/>
        <w:rPr>
          <w:rFonts w:hint="eastAsia"/>
        </w:rPr>
      </w:pPr>
      <w:r>
        <w:t>Module usage rights are set for all or part of the module.</w:t>
      </w:r>
    </w:p>
    <w:p w14:paraId="613006FF" w14:textId="77777777" w:rsidR="00320D5B" w:rsidRDefault="008112E7">
      <w:pPr>
        <w:pStyle w:val="Standard"/>
        <w:rPr>
          <w:rFonts w:hint="eastAsia"/>
        </w:rPr>
      </w:pPr>
      <w:r>
        <w:t>Parts of the module have unique names.</w:t>
      </w:r>
    </w:p>
    <w:p w14:paraId="61300700" w14:textId="77777777" w:rsidR="00320D5B" w:rsidRDefault="00320D5B">
      <w:pPr>
        <w:pStyle w:val="Standard"/>
        <w:rPr>
          <w:rFonts w:hint="eastAsia"/>
        </w:rPr>
      </w:pPr>
    </w:p>
    <w:p w14:paraId="61300701" w14:textId="77777777" w:rsidR="00320D5B" w:rsidRDefault="008112E7">
      <w:pPr>
        <w:pStyle w:val="Standard"/>
        <w:rPr>
          <w:rFonts w:hint="eastAsia"/>
        </w:rPr>
      </w:pPr>
      <w:r>
        <w:t>Create a MySQL database structure that is able to mai</w:t>
      </w:r>
      <w:r>
        <w:t>ntain all necessary connections between users and modules.</w:t>
      </w:r>
    </w:p>
    <w:p w14:paraId="61300702" w14:textId="77777777" w:rsidR="00320D5B" w:rsidRDefault="00320D5B">
      <w:pPr>
        <w:pStyle w:val="Standard"/>
        <w:rPr>
          <w:rFonts w:hint="eastAsia"/>
        </w:rPr>
      </w:pPr>
    </w:p>
    <w:p w14:paraId="61300703" w14:textId="77777777" w:rsidR="00320D5B" w:rsidRDefault="008112E7">
      <w:pPr>
        <w:pStyle w:val="Standard"/>
        <w:rPr>
          <w:rFonts w:hint="eastAsia"/>
        </w:rPr>
      </w:pPr>
      <w:r>
        <w:t>Two parameters will be entered into the program - the name of the module part and the user name.</w:t>
      </w:r>
    </w:p>
    <w:p w14:paraId="61300704" w14:textId="77777777" w:rsidR="00320D5B" w:rsidRDefault="008112E7">
      <w:pPr>
        <w:pStyle w:val="Standard"/>
        <w:rPr>
          <w:rFonts w:hint="eastAsia"/>
        </w:rPr>
      </w:pPr>
      <w:r>
        <w:t>The program must return a boolean-type response. Positive if the user can use part of the module.</w:t>
      </w:r>
    </w:p>
    <w:p w14:paraId="61300705" w14:textId="77777777" w:rsidR="00320D5B" w:rsidRDefault="00320D5B">
      <w:pPr>
        <w:pStyle w:val="Standard"/>
        <w:rPr>
          <w:rFonts w:hint="eastAsia"/>
        </w:rPr>
      </w:pPr>
    </w:p>
    <w:p w14:paraId="61300706" w14:textId="77777777" w:rsidR="00320D5B" w:rsidRDefault="008112E7">
      <w:pPr>
        <w:pStyle w:val="Standard"/>
        <w:rPr>
          <w:rFonts w:hint="eastAsia"/>
        </w:rPr>
      </w:pPr>
      <w:r>
        <w:t>You are expected to have a working PHP example with a MySQL structure file (.sql).</w:t>
      </w:r>
    </w:p>
    <w:p w14:paraId="61300707" w14:textId="77777777" w:rsidR="00320D5B" w:rsidRDefault="008112E7">
      <w:pPr>
        <w:pStyle w:val="Standard"/>
        <w:rPr>
          <w:rFonts w:hint="eastAsia"/>
        </w:rPr>
      </w:pPr>
      <w:r>
        <w:t>No design required, parameters can be "hardcoded" in a prominent place (e.g. front of index.php).</w:t>
      </w:r>
    </w:p>
    <w:p w14:paraId="61300708" w14:textId="77777777" w:rsidR="00320D5B" w:rsidRDefault="00320D5B">
      <w:pPr>
        <w:pStyle w:val="Standard"/>
        <w:rPr>
          <w:rFonts w:hint="eastAsia"/>
        </w:rPr>
      </w:pPr>
    </w:p>
    <w:p w14:paraId="6130070C" w14:textId="7461D8DC" w:rsidR="00320D5B" w:rsidRDefault="008112E7">
      <w:pPr>
        <w:pStyle w:val="Standard"/>
      </w:pPr>
      <w:r>
        <w:t>An attached diagram/chart is also expected with the operation of rights to</w:t>
      </w:r>
      <w:r>
        <w:t xml:space="preserve"> make it clearer what is being said</w:t>
      </w:r>
      <w:r w:rsidR="0095174A">
        <w:t>:</w:t>
      </w:r>
    </w:p>
    <w:p w14:paraId="11585EF7" w14:textId="77777777" w:rsidR="0095174A" w:rsidRDefault="0095174A">
      <w:pPr>
        <w:pStyle w:val="Standard"/>
      </w:pPr>
    </w:p>
    <w:p w14:paraId="59D13A8A" w14:textId="77777777" w:rsidR="0095174A" w:rsidRDefault="0095174A">
      <w:pPr>
        <w:pStyle w:val="Standard"/>
      </w:pPr>
    </w:p>
    <w:p w14:paraId="343D8EB9" w14:textId="77777777" w:rsidR="0095174A" w:rsidRDefault="0095174A">
      <w:pPr>
        <w:pStyle w:val="Standard"/>
      </w:pPr>
    </w:p>
    <w:p w14:paraId="66D122A4" w14:textId="68F5B3DF" w:rsidR="0095174A" w:rsidRDefault="00D259D8">
      <w:pPr>
        <w:pStyle w:val="Standard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6D88BD" wp14:editId="7AB4C0AB">
            <wp:extent cx="5641383" cy="482561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38" cy="483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74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C89AE" w14:textId="77777777" w:rsidR="008112E7" w:rsidRDefault="008112E7">
      <w:pPr>
        <w:rPr>
          <w:rFonts w:hint="eastAsia"/>
        </w:rPr>
      </w:pPr>
      <w:r>
        <w:separator/>
      </w:r>
    </w:p>
  </w:endnote>
  <w:endnote w:type="continuationSeparator" w:id="0">
    <w:p w14:paraId="02FF0F0C" w14:textId="77777777" w:rsidR="008112E7" w:rsidRDefault="008112E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8DF96" w14:textId="77777777" w:rsidR="008112E7" w:rsidRDefault="008112E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D7548A5" w14:textId="77777777" w:rsidR="008112E7" w:rsidRDefault="008112E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20D5B"/>
    <w:rsid w:val="00320D5B"/>
    <w:rsid w:val="00384E97"/>
    <w:rsid w:val="006566E3"/>
    <w:rsid w:val="007E1781"/>
    <w:rsid w:val="008112E7"/>
    <w:rsid w:val="0095174A"/>
    <w:rsid w:val="00AB0034"/>
    <w:rsid w:val="00D259D8"/>
    <w:rsid w:val="00EA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06EB"/>
  <w15:docId w15:val="{EF31F2CB-96F2-411D-A701-B256202E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../../../Downloads/task%20engkoreg.odt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83610D1CB906554980F24DC4A9E772A7" ma:contentTypeVersion="11" ma:contentTypeDescription="Kurkite naują dokumentą." ma:contentTypeScope="" ma:versionID="5b6f7d8b99d1eeb3494400091390d237">
  <xsd:schema xmlns:xsd="http://www.w3.org/2001/XMLSchema" xmlns:xs="http://www.w3.org/2001/XMLSchema" xmlns:p="http://schemas.microsoft.com/office/2006/metadata/properties" xmlns:ns2="199de18d-609c-40c1-912c-31858d356f35" xmlns:ns3="70d177c3-82a9-4fff-bbe5-d607bbe51c72" targetNamespace="http://schemas.microsoft.com/office/2006/metadata/properties" ma:root="true" ma:fieldsID="9229bd1f3e0d3ede2587192714b7f16a" ns2:_="" ns3:_="">
    <xsd:import namespace="199de18d-609c-40c1-912c-31858d356f35"/>
    <xsd:import namespace="70d177c3-82a9-4fff-bbe5-d607bbe51c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de18d-609c-40c1-912c-31858d356f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177c3-82a9-4fff-bbe5-d607bbe51c7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29B284-8A64-437D-8E04-5BC91DFD3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9de18d-609c-40c1-912c-31858d356f35"/>
    <ds:schemaRef ds:uri="70d177c3-82a9-4fff-bbe5-d607bbe51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4A2285-87AA-4D30-A6F3-5527ACEC6D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F69132-8EF6-4508-A16E-B86C755105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Darius Šumauskas</cp:lastModifiedBy>
  <cp:revision>8</cp:revision>
  <cp:lastPrinted>2021-10-04T09:52:00Z</cp:lastPrinted>
  <dcterms:created xsi:type="dcterms:W3CDTF">2022-04-20T09:06:00Z</dcterms:created>
  <dcterms:modified xsi:type="dcterms:W3CDTF">2022-04-20T09:10:00Z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0x01010083610D1CB906554980F24DC4A9E772A7</vt:lpwstr>
  </property>
</Properties>
</file>